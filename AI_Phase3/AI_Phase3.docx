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ourier New" w:eastAsia="Courier New" w:cs="Courier New" w:hAnsi="Courier New"/>
          <w:i/>
          <w:color w:val="C678DD"/>
          <w:sz w:val="44"/>
          <w:szCs w:val="44"/>
        </w:rPr>
      </w:pPr>
    </w:p>
    <w:p>
      <w:pPr>
        <w:rPr>
          <w:rFonts w:ascii="Courier New" w:eastAsia="Courier New" w:cs="Courier New" w:hAnsi="Courier New"/>
          <w:sz w:val="44"/>
          <w:szCs w:val="44"/>
        </w:rPr>
      </w:pPr>
    </w:p>
    <w:p>
      <w:pPr>
        <w:jc w:val="center"/>
        <w:rPr>
          <w:rFonts w:ascii="Courier New" w:eastAsia="Courier New" w:cs="Courier New" w:hAnsi="Courier New"/>
          <w:b/>
          <w:color w:val="FF0000"/>
          <w:sz w:val="52"/>
          <w:szCs w:val="52"/>
        </w:rPr>
      </w:pPr>
      <w:r>
        <w:rPr>
          <w:rFonts w:ascii="Courier New" w:eastAsia="Courier New" w:cs="Courier New" w:hAnsi="Courier New"/>
          <w:b/>
          <w:color w:val="FF0000"/>
          <w:sz w:val="52"/>
          <w:szCs w:val="52"/>
          <w:rtl/>
        </w:rPr>
        <w:t>Create a chatbot using python</w:t>
      </w:r>
    </w:p>
    <w:p>
      <w:pPr>
        <w:jc w:val="center"/>
        <w:rPr>
          <w:rFonts w:ascii="Courier New" w:eastAsia="Courier New" w:cs="Courier New" w:hAnsi="Courier New"/>
          <w:b/>
          <w:color w:val="FF0000"/>
          <w:sz w:val="52"/>
          <w:szCs w:val="52"/>
        </w:rPr>
      </w:pPr>
    </w:p>
    <w:p>
      <w:pPr>
        <w:tabs>
          <w:tab w:val="left" w:pos="2220"/>
        </w:tabs>
        <w:jc w:val="center"/>
        <w:rPr>
          <w:rFonts w:ascii="Courier New" w:eastAsia="Courier New" w:cs="Courier New" w:hAnsi="Courier New"/>
          <w:b/>
          <w:color w:val="002060"/>
          <w:sz w:val="44"/>
          <w:szCs w:val="44"/>
        </w:rPr>
      </w:pPr>
      <w:r>
        <w:rPr>
          <w:rFonts w:ascii="Courier New" w:eastAsia="Courier New" w:cs="Courier New" w:hAnsi="Courier New"/>
          <w:b/>
          <w:color w:val="002060"/>
          <w:sz w:val="44"/>
          <w:szCs w:val="44"/>
          <w:rtl/>
        </w:rPr>
        <w:t>loading and preprocessing the dataset</w:t>
      </w:r>
    </w:p>
    <w:p>
      <w:pPr>
        <w:tabs>
          <w:tab w:val="left" w:pos="2220"/>
        </w:tabs>
        <w:jc w:val="center"/>
        <w:rPr>
          <w:rFonts w:ascii="Courier New" w:eastAsia="Courier New" w:cs="Courier New" w:hAnsi="Courier New"/>
          <w:b/>
          <w:sz w:val="44"/>
          <w:szCs w:val="44"/>
        </w:rPr>
      </w:pPr>
    </w:p>
    <w:p>
      <w:pPr>
        <w:tabs>
          <w:tab w:val="left" w:pos="2220"/>
        </w:tabs>
        <w:jc w:val="center"/>
        <w:rPr>
          <w:rFonts w:ascii="Courier New" w:eastAsia="Courier New" w:cs="Courier New" w:hAnsi="Courier New"/>
          <w:b/>
          <w:color w:val="00B050"/>
          <w:sz w:val="36"/>
          <w:szCs w:val="36"/>
        </w:rPr>
      </w:pPr>
      <w:r>
        <w:rPr>
          <w:rFonts w:ascii="Courier New" w:eastAsia="Courier New" w:cs="Courier New" w:hAnsi="Courier New"/>
          <w:b/>
          <w:color w:val="00B050"/>
          <w:sz w:val="36"/>
          <w:szCs w:val="36"/>
          <w:rtl/>
        </w:rPr>
        <w:t>Artificial Intelligence Phase ~ 3</w:t>
      </w:r>
    </w:p>
    <w:p>
      <w:pPr>
        <w:tabs>
          <w:tab w:val="left" w:pos="2220"/>
        </w:tabs>
        <w:jc w:val="center"/>
        <w:rPr>
          <w:rFonts w:ascii="Courier New" w:eastAsia="Courier New" w:cs="Courier New" w:hAnsi="Courier New"/>
          <w:b/>
          <w:sz w:val="44"/>
          <w:szCs w:val="44"/>
        </w:rPr>
      </w:pPr>
    </w:p>
    <w:p>
      <w:pPr>
        <w:tabs>
          <w:tab w:val="left" w:pos="2220"/>
        </w:tabs>
        <w:jc w:val="right"/>
        <w:rPr>
          <w:rFonts w:ascii="Courier New" w:eastAsia="Courier New" w:cs="Courier New" w:hAnsi="Courier New"/>
          <w:b/>
          <w:color w:val="A5A5A5"/>
          <w:sz w:val="36"/>
          <w:szCs w:val="36"/>
        </w:rPr>
      </w:pPr>
      <w:r>
        <w:rPr>
          <w:rFonts w:ascii="Courier New" w:eastAsia="Courier New" w:cs="Courier New" w:hAnsi="Courier New"/>
          <w:b/>
          <w:color w:val="A5A5A5"/>
          <w:sz w:val="36"/>
          <w:szCs w:val="36"/>
          <w:rtl/>
        </w:rPr>
        <w:t>MARUDHU</w:t>
      </w:r>
      <w:bookmarkStart w:id="0" w:name="_GoBack"/>
      <w:bookmarkEnd w:id="0"/>
      <w:r>
        <w:rPr>
          <w:rFonts w:ascii="Courier New" w:eastAsia="Courier New" w:cs="Courier New" w:hAnsi="Courier New"/>
          <w:b/>
          <w:color w:val="A5A5A5"/>
          <w:sz w:val="36"/>
          <w:szCs w:val="36"/>
          <w:rtl/>
        </w:rPr>
        <w:t>PANDI S</w:t>
      </w:r>
    </w:p>
    <w:p>
      <w:pPr>
        <w:tabs>
          <w:tab w:val="left" w:pos="2220"/>
        </w:tabs>
        <w:jc w:val="right"/>
        <w:rPr>
          <w:rFonts w:ascii="Courier New" w:eastAsia="Courier New" w:cs="Courier New" w:hAnsi="Courier New"/>
          <w:b/>
          <w:color w:val="A5A5A5"/>
          <w:sz w:val="36"/>
          <w:szCs w:val="36"/>
        </w:rPr>
      </w:pPr>
      <w:r>
        <w:rPr>
          <w:rFonts w:ascii="Courier New" w:eastAsia="Courier New" w:cs="Courier New" w:hAnsi="Courier New"/>
          <w:b/>
          <w:color w:val="A5A5A5"/>
          <w:sz w:val="36"/>
          <w:szCs w:val="36"/>
          <w:rtl/>
        </w:rPr>
        <w:t>au711021104026</w:t>
      </w:r>
    </w:p>
    <w:p>
      <w:pPr>
        <w:rPr>
          <w:rFonts w:ascii="Courier New" w:eastAsia="Courier New" w:cs="Courier New" w:hAnsi="Courier New"/>
          <w:i/>
          <w:color w:val="C678DD"/>
          <w:sz w:val="44"/>
          <w:szCs w:val="44"/>
        </w:rPr>
      </w:pPr>
      <w:r>
        <w:br w:type="page"/>
      </w:r>
      <w:r>
        <w:rPr>
          <w:rFonts w:ascii="Open Sans" w:eastAsia="Open Sans" w:cs="Open Sans" w:hAnsi="Open Sans"/>
          <w:color w:val="313131"/>
          <w:sz w:val="44"/>
          <w:szCs w:val="44"/>
          <w:highlight w:val="white"/>
          <w:rtl/>
        </w:rPr>
        <w:t> </w:t>
      </w:r>
    </w:p>
    <w:p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cs="Courier New" w:hAnsi="Courier New"/>
          <w:i/>
          <w:color w:val="C678DD"/>
          <w:sz w:val="44"/>
          <w:szCs w:val="44"/>
        </w:rPr>
      </w:pP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>app.py</w:t>
      </w:r>
    </w:p>
    <w:p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cs="Courier New" w:hAnsi="Courier New"/>
          <w:i/>
          <w:color w:val="C678DD"/>
          <w:sz w:val="44"/>
          <w:szCs w:val="44"/>
        </w:rPr>
      </w:pPr>
    </w:p>
    <w:p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cs="Courier New" w:hAnsi="Courier New"/>
          <w:i/>
          <w:color w:val="C678DD"/>
          <w:sz w:val="44"/>
          <w:szCs w:val="44"/>
        </w:rPr>
      </w:pPr>
    </w:p>
    <w:p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cs="Courier New" w:hAnsi="Courier New"/>
          <w:color w:val="ABB2BF"/>
          <w:sz w:val="44"/>
          <w:szCs w:val="44"/>
        </w:rPr>
      </w:pP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from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flask 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import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Flask, render_template, request</w:t>
        <w:br/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import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openai</w:t>
        <w:br/>
        <w:br/>
        <w:t xml:space="preserve">COMPLETIONS_MODEL =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"gpt-3.5-turbo"</w:t>
        <w:br/>
        <w:br/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openai.api_key =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'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'</w:t>
        <w:br/>
        <w:br/>
        <w:br/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def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get_response_of_text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prompt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):</w:t>
        <w:br/>
        <w:t xml:space="preserve">    prompt =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 xml:space="preserve">f"""you are a helpful assistant, answer the following question: </w:t>
      </w:r>
      <w:r>
        <w:rPr>
          <w:rFonts w:ascii="Courier New" w:eastAsia="Courier New" w:cs="Courier New" w:hAnsi="Courier New"/>
          <w:color w:val="56B6C2"/>
          <w:sz w:val="44"/>
          <w:szCs w:val="44"/>
          <w:rtl/>
        </w:rPr>
        <w:t>{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prompt</w:t>
      </w:r>
      <w:r>
        <w:rPr>
          <w:rFonts w:ascii="Courier New" w:eastAsia="Courier New" w:cs="Courier New" w:hAnsi="Courier New"/>
          <w:color w:val="56B6C2"/>
          <w:sz w:val="44"/>
          <w:szCs w:val="44"/>
          <w:rtl/>
        </w:rPr>
        <w:t>}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"""</w:t>
        <w:br/>
        <w:br/>
        <w:t xml:space="preserve">   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answer = openai.ChatCompletion.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create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  <w:br/>
        <w:t xml:space="preserve">        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model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=COMPLETIONS_MODEL,</w:t>
        <w:br/>
        <w:t xml:space="preserve">        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messages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=[</w:t>
        <w:br/>
        <w:t xml:space="preserve">            {</w:t>
        <w:br/>
        <w:t xml:space="preserve">               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"role"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: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"system"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,</w:t>
        <w:br/>
        <w:t xml:space="preserve">               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"content"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: 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prompt</w:t>
        <w:br/>
        <w:t xml:space="preserve">           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}</w:t>
        <w:br/>
        <w:t xml:space="preserve">        ]</w:t>
        <w:br/>
        <w:t xml:space="preserve">    )[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"choices"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][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0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][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"message"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][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"content"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].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strip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 xml:space="preserve">" </w:t>
      </w:r>
      <w:r>
        <w:rPr>
          <w:rFonts w:ascii="Courier New" w:eastAsia="Courier New" w:cs="Courier New" w:hAnsi="Courier New"/>
          <w:color w:val="56B6C2"/>
          <w:sz w:val="44"/>
          <w:szCs w:val="44"/>
          <w:rtl/>
        </w:rPr>
        <w:t>\n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"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)</w:t>
        <w:br/>
        <w:br/>
        <w:t xml:space="preserve">    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return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answer</w:t>
        <w:br/>
        <w:br/>
        <w:br/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def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page_not_found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():</w:t>
        <w:br/>
        <w:t xml:space="preserve">    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return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render_template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'404.html'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), 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404</w:t>
        <w:br/>
        <w:br/>
        <w:br/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app =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Flask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(__name__)</w:t>
        <w:br/>
        <w:t>app.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register_error_handler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404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, page_not_found)</w:t>
        <w:br/>
        <w:br/>
        <w:br/>
      </w:r>
      <w:r>
        <w:rPr>
          <w:rFonts w:ascii="Courier New" w:eastAsia="Courier New" w:cs="Courier New" w:hAnsi="Courier New"/>
          <w:color w:val="E5C07B"/>
          <w:sz w:val="44"/>
          <w:szCs w:val="44"/>
          <w:rtl/>
        </w:rPr>
        <w:t>@app.route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'/'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, 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methods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=[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'POST'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,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'GET'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])</w:t>
        <w:br/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def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index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():</w:t>
        <w:br/>
        <w:t xml:space="preserve">    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if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request.method ==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'POST'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:</w:t>
        <w:br/>
        <w:t xml:space="preserve">        prompt = request.form[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'prompt'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]</w:t>
        <w:br/>
        <w:t xml:space="preserve">        answer =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get_response_of_text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(prompt)</w:t>
        <w:br/>
        <w:t xml:space="preserve">        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return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answer</w:t>
        <w:br/>
        <w:t xml:space="preserve">    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return 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render_template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'index.html'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)</w:t>
        <w:br/>
        <w:br/>
        <w:br/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 xml:space="preserve">if 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 xml:space="preserve">__name__ == </w:t>
      </w:r>
      <w:r>
        <w:rPr>
          <w:rFonts w:ascii="Courier New" w:eastAsia="Courier New" w:cs="Courier New" w:hAnsi="Courier New"/>
          <w:color w:val="98C379"/>
          <w:sz w:val="44"/>
          <w:szCs w:val="44"/>
          <w:rtl/>
        </w:rPr>
        <w:t>'__main__'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:</w:t>
        <w:br/>
        <w:t xml:space="preserve">    app.</w:t>
      </w:r>
      <w:r>
        <w:rPr>
          <w:rFonts w:ascii="Courier New" w:eastAsia="Courier New" w:cs="Courier New" w:hAnsi="Courier New"/>
          <w:color w:val="61AFEF"/>
          <w:sz w:val="44"/>
          <w:szCs w:val="44"/>
          <w:rtl/>
        </w:rPr>
        <w:t>run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(</w:t>
      </w:r>
      <w:r>
        <w:rPr>
          <w:rFonts w:ascii="Courier New" w:eastAsia="Courier New" w:cs="Courier New" w:hAnsi="Courier New"/>
          <w:color w:val="D19A66"/>
          <w:sz w:val="44"/>
          <w:szCs w:val="44"/>
          <w:rtl/>
        </w:rPr>
        <w:t>debug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=</w:t>
      </w:r>
      <w:r>
        <w:rPr>
          <w:rFonts w:ascii="Courier New" w:eastAsia="Courier New" w:cs="Courier New" w:hAnsi="Courier New"/>
          <w:i/>
          <w:color w:val="C678DD"/>
          <w:sz w:val="44"/>
          <w:szCs w:val="44"/>
          <w:rtl/>
        </w:rPr>
        <w:t>True</w:t>
      </w:r>
      <w:r>
        <w:rPr>
          <w:rFonts w:ascii="Courier New" w:eastAsia="Courier New" w:cs="Courier New" w:hAnsi="Courier New"/>
          <w:color w:val="ABB2BF"/>
          <w:sz w:val="44"/>
          <w:szCs w:val="44"/>
          <w:rtl/>
        </w:rPr>
        <w:t>)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Aiapi.py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br/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C678DD"/>
          <w:sz w:val="44"/>
          <w:szCs w:val="44"/>
          <w:u w:val="none"/>
          <w:shd w:val="clear" w:color="auto" w:fill="auto"/>
          <w:vertAlign w:val="baseline"/>
          <w:rtl/>
        </w:rPr>
        <w:t xml:space="preserve">from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 xml:space="preserve">app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C678DD"/>
          <w:sz w:val="44"/>
          <w:szCs w:val="44"/>
          <w:u w:val="none"/>
          <w:shd w:val="clear" w:color="auto" w:fill="auto"/>
          <w:vertAlign w:val="baseline"/>
          <w:rtl/>
        </w:rPr>
        <w:t xml:space="preserve">import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*</w:t>
        <w:br/>
        <w:br/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C678DD"/>
          <w:sz w:val="44"/>
          <w:szCs w:val="44"/>
          <w:u w:val="none"/>
          <w:shd w:val="clear" w:color="auto" w:fill="auto"/>
          <w:vertAlign w:val="baseline"/>
          <w:rtl/>
        </w:rPr>
        <w:t xml:space="preserve">def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61AFEF"/>
          <w:sz w:val="44"/>
          <w:szCs w:val="44"/>
          <w:u w:val="none"/>
          <w:shd w:val="clear" w:color="auto" w:fill="auto"/>
          <w:vertAlign w:val="baseline"/>
          <w:rtl/>
        </w:rPr>
        <w:t>get_response_of_text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(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prompt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):</w:t>
        <w:br/>
        <w:br/>
        <w:t xml:space="preserve">    prompt =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f"""you are a helpful assistant, answer the following question: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56B6C2"/>
          <w:sz w:val="44"/>
          <w:szCs w:val="44"/>
          <w:u w:val="none"/>
          <w:shd w:val="clear" w:color="auto" w:fill="auto"/>
          <w:vertAlign w:val="baseline"/>
          <w:rtl/>
        </w:rPr>
        <w:t>{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prompt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56B6C2"/>
          <w:sz w:val="44"/>
          <w:szCs w:val="44"/>
          <w:u w:val="none"/>
          <w:shd w:val="clear" w:color="auto" w:fill="auto"/>
          <w:vertAlign w:val="baseline"/>
          <w:rtl/>
        </w:rPr>
        <w:t>}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"""</w:t>
        <w:br/>
        <w:br/>
        <w:t xml:space="preserve">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answer = openai.Completion.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61AFEF"/>
          <w:sz w:val="44"/>
          <w:szCs w:val="44"/>
          <w:u w:val="none"/>
          <w:shd w:val="clear" w:color="auto" w:fill="auto"/>
          <w:vertAlign w:val="baseline"/>
          <w:rtl/>
        </w:rPr>
        <w:t>create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(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prompt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prompt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,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temperature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1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,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max_tokens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500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,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top_p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1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,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frequency_penalty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0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,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presence_penalty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0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,</w:t>
        <w:br/>
        <w:t xml:space="preserve">  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model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=COMPLETIONS_MODEL</w:t>
        <w:br/>
        <w:t xml:space="preserve">    )[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"choices"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][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0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][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"text"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].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61AFEF"/>
          <w:sz w:val="44"/>
          <w:szCs w:val="44"/>
          <w:u w:val="none"/>
          <w:shd w:val="clear" w:color="auto" w:fill="auto"/>
          <w:vertAlign w:val="baseline"/>
          <w:rtl/>
        </w:rPr>
        <w:t>strip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(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"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56B6C2"/>
          <w:sz w:val="44"/>
          <w:szCs w:val="44"/>
          <w:u w:val="none"/>
          <w:shd w:val="clear" w:color="auto" w:fill="auto"/>
          <w:vertAlign w:val="baseline"/>
          <w:rtl/>
        </w:rPr>
        <w:t>\n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)</w:t>
        <w:br/>
        <w:br/>
        <w:t xml:space="preserve">   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C678DD"/>
          <w:sz w:val="44"/>
          <w:szCs w:val="44"/>
          <w:u w:val="none"/>
          <w:shd w:val="clear" w:color="auto" w:fill="auto"/>
          <w:vertAlign w:val="baseline"/>
          <w:rtl/>
        </w:rPr>
        <w:t xml:space="preserve">return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answer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index.html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 xml:space="preserve">&lt;!DOCTYPE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html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>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html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lang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="en"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>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head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meta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charset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="utf-8"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meta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http-equiv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="x-ua-compatible"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content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="ie=edge"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meta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name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="viewport"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content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="width=device-width, initial-scale=1"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meta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name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="description"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content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="Demonstration of ChatGPT API in a Python Flask Application. A Skolo Online course."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title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&gt;OpenAI Chatbot&lt;/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title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link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rel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="shortcut icon"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type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="image/x-icon"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href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="{{ url_for('static', filename='images/openai.png') }}"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link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href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="https://cdn.jsdelivr.net/npm/bootstrap@5.3.0-alpha1/dist/css/bootstrap.min.css"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rel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="stylesheet"</w:t>
        <w:br/>
        <w:t xml:space="preserve">   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integrity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="sha384-GLhlTQ8iRABdZLl6O3oVMWSktQOp6b7In1Zl3/Jr59b6EGGoI1aFkw7cmDA6j6gD"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crossorigin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="anonymous"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link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rel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="preconnect"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href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="https://fonts.googleapis.com"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link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rel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="preconnect"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href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="https://fonts.gstatic.com"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crossorigin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link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href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="https://fonts.googleapis.com/css2?family=Manrope:wght@300;400;600&amp;display=swap"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rel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="stylesheet"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link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rel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="stylesheet"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href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="https://drive.google.com/uc?export=view&amp;id=1yTLwNiCZhIdCWolQldwq4spHQkgZDqkG"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style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body {</w:t>
        <w:br/>
        <w:t xml:space="preserve">      font-family: 'Manrope', sans-serif;</w:t>
        <w:br/>
        <w:t xml:space="preserve">      margin: 0 auto 40px;</w:t>
        <w:br/>
        <w:t xml:space="preserve">    }</w:t>
        <w:br/>
        <w:br/>
        <w:t xml:space="preserve">    .skeleton1 {</w:t>
        <w:br/>
        <w:t xml:space="preserve">      min-height: 18px;</w:t>
        <w:br/>
        <w:t xml:space="preserve">      padding: 10px;</w:t>
        <w:br/>
        <w:t xml:space="preserve">      border-radius: 4px;</w:t>
        <w:br/>
        <w:t xml:space="preserve">      background-color: #e2e5e7;</w:t>
        <w:br/>
        <w:t xml:space="preserve">      width: 70%;</w:t>
        <w:br/>
        <w:t xml:space="preserve">      background-image: linear-gradient(90deg, rgba(255, 255, 255, 0), rgba(255, 255, 255, 0.5), rgba(255, 255, 255, 0));</w:t>
        <w:br/>
        <w:t xml:space="preserve">      background-size: 40px 100%;</w:t>
        <w:br/>
        <w:t xml:space="preserve">      background-repeat: no-repeat;</w:t>
        <w:br/>
        <w:t xml:space="preserve">      background-position: left -40px top 0;</w:t>
        <w:br/>
        <w:t xml:space="preserve">      animation: shine 1s ease infinite;</w:t>
        <w:br/>
        <w:t xml:space="preserve">    }</w:t>
        <w:br/>
        <w:br/>
        <w:t xml:space="preserve">    .skeleton2 {</w:t>
        <w:br/>
        <w:t xml:space="preserve">      min-height: 18px;</w:t>
        <w:br/>
        <w:t xml:space="preserve">      padding: 10px;</w:t>
        <w:br/>
        <w:t xml:space="preserve">      border-radius: 4px;</w:t>
        <w:br/>
        <w:t xml:space="preserve">      background-color: #e2e5e7;</w:t>
        <w:br/>
        <w:t xml:space="preserve">      width: 50%;</w:t>
        <w:br/>
        <w:t xml:space="preserve">      background-image: linear-gradient(90deg, rgba(255, 255, 255, 0), rgba(255, 255, 255, 0.5), rgba(255, 255, 255, 0));</w:t>
        <w:br/>
        <w:t xml:space="preserve">      background-size: 40px 100%;</w:t>
        <w:br/>
        <w:t xml:space="preserve">      background-repeat: no-repeat;</w:t>
        <w:br/>
        <w:t xml:space="preserve">      background-position: left -40px top 0;</w:t>
        <w:br/>
        <w:t xml:space="preserve">      animation: shine 1s ease infinite;</w:t>
        <w:br/>
        <w:t xml:space="preserve">    }</w:t>
        <w:br/>
        <w:br/>
        <w:t xml:space="preserve">    .skeleton3 {</w:t>
        <w:br/>
        <w:t xml:space="preserve">      min-height: 18px;</w:t>
        <w:br/>
        <w:t xml:space="preserve">      padding: 10px;</w:t>
        <w:br/>
        <w:br/>
        <w:t xml:space="preserve">      border-radius: 4px;</w:t>
        <w:br/>
        <w:t xml:space="preserve">      background-color: #e2e5e7;</w:t>
        <w:br/>
        <w:t xml:space="preserve">      width: 60%;</w:t>
        <w:br/>
        <w:t xml:space="preserve">      background-image: linear-gradient(90deg, rgba(255, 255, 255, 0), rgba(255, 255, 255, 0.5), rgba(255, 255, 255, 0));</w:t>
        <w:br/>
        <w:t xml:space="preserve">      background-size: 40px 100%;</w:t>
        <w:br/>
        <w:t xml:space="preserve">      background-repeat: no-repeat;</w:t>
        <w:br/>
        <w:t xml:space="preserve">      background-position: left -40px top 0;</w:t>
        <w:br/>
        <w:t xml:space="preserve">      animation: shine 1s ease infinite;</w:t>
        <w:br/>
        <w:t xml:space="preserve">    }</w:t>
        <w:br/>
        <w:br/>
        <w:t xml:space="preserve">    @keyframes shine {</w:t>
        <w:br/>
        <w:t xml:space="preserve">      to {</w:t>
        <w:br/>
        <w:t xml:space="preserve">        background-position: right -40px top 0;</w:t>
        <w:br/>
        <w:t xml:space="preserve">      }</w:t>
        <w:br/>
        <w:t xml:space="preserve">    }</w:t>
        <w:br/>
        <w:br/>
        <w:t xml:space="preserve">    .center {</w:t>
        <w:br/>
        <w:t xml:space="preserve">      text-align: center;</w:t>
        <w:br/>
        <w:t xml:space="preserve">    }</w:t>
        <w:br/>
        <w:t xml:space="preserve">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style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>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head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>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body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="w-lg-50 w-md-75 w-sm-100 py-3"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 xml:space="preserve"> 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5C6370"/>
          <w:sz w:val="44"/>
          <w:szCs w:val="44"/>
          <w:u w:val="none"/>
          <w:shd w:val="clear" w:color="auto" w:fill="auto"/>
          <w:vertAlign w:val="baseline"/>
          <w:rtl/>
        </w:rPr>
        <w:t>&lt;!-- Begin page content --&gt;</w:t>
        <w:br/>
        <w:t xml:space="preserve">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main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="flex-shrink-0"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br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br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div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="center"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h1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="mt-3"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&gt;ChatBot using Python&lt;/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h1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p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="lead"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5C6370"/>
          <w:sz w:val="44"/>
          <w:szCs w:val="44"/>
          <w:u w:val="none"/>
          <w:shd w:val="clear" w:color="auto" w:fill="auto"/>
          <w:vertAlign w:val="baseline"/>
          <w:rtl/>
        </w:rPr>
        <w:t>&lt;!--        This project is created for educational purposes and demonstrates the use of ChatGPT API from OpenAI&lt;/p&gt;--&gt;</w:t>
        <w:br/>
        <w:t>&lt;!--      &lt;ul&gt;--&gt;</w:t>
        <w:br/>
        <w:t>&lt;!--        &lt;li&gt;OpenAI API Key, which you can get here: &lt;a href="https://openai.com/product#made-for-developers"&gt;OpenAI--&gt;</w:t>
        <w:br/>
        <w:t>&lt;!--            Website&lt;/a&gt;&lt;/li&gt;--&gt;</w:t>
        <w:br/>
        <w:t>&lt;!--      &lt;/ul&gt;--&gt;</w:t>
        <w:br/>
        <w:br/>
        <w:t xml:space="preserve">      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div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id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="list-group"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="list-group w-auto"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 xml:space="preserve">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div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="input-group w-lg-50 w-md-75 w-sm-100 p-3 fixed-bottom"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style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="margin: 0 auto; 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input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type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="text"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="form-control"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id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="chat-input"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div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="input-group-append"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button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id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="gpt-button"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style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="background-color: green; color: white; border-radius: 0 5px 5px 0;"</w:t>
        <w:br/>
        <w:t xml:space="preserve">           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="btn"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&gt;Send Message&lt;/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button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br/>
        <w:t xml:space="preserve">  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main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script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src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="https://code.jquery.com/jquery-3.6.3.min.js"</w:t>
        <w:br/>
        <w:t xml:space="preserve">   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integrity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="sha256-pvPw+upLPUjgMXY0G+8O0xUf+/Im1MZjXxxgOcBQBXU="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crossorigin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="anonymous"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script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script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src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="https://cdn.jsdelivr.net/npm/bootstrap@5.3.0-alpha1/dist/js/bootstrap.bundle.min.js"</w:t>
        <w:br/>
        <w:t xml:space="preserve">   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integrity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="sha384-w76AqPfDkMBDXo30jS1Sgez6pr3x5MlQ1ZAGC+nuZB+EYdgRZgiwxhTBTkF7CXvN"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crossorigin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="anonymous"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script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script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$("#gpt-button").click(function () {</w:t>
        <w:br/>
        <w:t xml:space="preserve">      var question = $("#chat-input").val();</w:t>
        <w:br/>
        <w:t xml:space="preserve">      let html_data = '';</w:t>
        <w:br/>
        <w:t xml:space="preserve">      html_data += `&lt;a href="#" class="list-group-item list-group-item-action d-flex gap-3 py-3"&gt;</w:t>
        <w:br/>
        <w:t>&lt;img src="https://w7.pngwing.com/pngs/178/595/png-transparent-user-profile-computer-icons-login-user-avatars-thumbnail.png" alt="twbs" width="32" height="32"</w:t>
        <w:br/>
        <w:t xml:space="preserve">  class="rounded-circle flex-shrink-0"&gt;</w:t>
        <w:br/>
        <w:t>&lt;div class="d-flex gap-2 w-100 justify-content-between"&gt;</w:t>
        <w:br/>
        <w:t xml:space="preserve">  &lt;div&gt;</w:t>
        <w:br/>
        <w:t xml:space="preserve">    &lt;p class="mb-0 opacity-75"&gt;${question}&lt;/p&gt;</w:t>
        <w:br/>
        <w:br/>
        <w:t xml:space="preserve">  &lt;/div&gt;</w:t>
        <w:br/>
        <w:br/>
        <w:t xml:space="preserve">  &lt;/div&gt;</w:t>
        <w:br/>
        <w:br/>
        <w:t xml:space="preserve">&lt;/a&gt; </w:t>
        <w:br/>
        <w:br/>
        <w:t>&lt;div id="response"&gt;&lt;/div&gt;</w:t>
        <w:br/>
        <w:br/>
        <w:t>`;</w:t>
        <w:br/>
        <w:t xml:space="preserve">      $("#chat-input").val("");</w:t>
        <w:br/>
        <w:br/>
        <w:t xml:space="preserve">      $("#list-group").append(html_data);</w:t>
        <w:br/>
        <w:t xml:space="preserve">      $('div#response:last').html(`</w:t>
        <w:br/>
        <w:t xml:space="preserve">   &lt;!-- code here --&gt;</w:t>
        <w:br/>
        <w:t xml:space="preserve">      &lt;div class="py-3" id="ok-good"&gt;</w:t>
        <w:br/>
        <w:t xml:space="preserve">         &lt;h2 class="skeleton1"&gt;</w:t>
        <w:br/>
        <w:t xml:space="preserve">         &lt;/h2&gt;</w:t>
        <w:br/>
        <w:t xml:space="preserve">      &lt;h2 class="skeleton2"&gt;</w:t>
        <w:br/>
        <w:t xml:space="preserve">         &lt;/h2&gt;</w:t>
        <w:br/>
        <w:t xml:space="preserve">      &lt;h2 class="skeleton3"&gt;</w:t>
        <w:br/>
        <w:t xml:space="preserve">         &lt;/h2&gt;</w:t>
        <w:br/>
        <w:t xml:space="preserve">      &lt;/div&gt;`);</w:t>
        <w:br/>
        <w:t xml:space="preserve">      if ($("#ok-good").length) { // Check if the div exists</w:t>
        <w:br/>
        <w:t xml:space="preserve">        $('html, body').animate({</w:t>
        <w:br/>
        <w:t xml:space="preserve">          scrollTop: $("#ok-good").offset().top // Scroll to the top position of the div</w:t>
        <w:br/>
        <w:t xml:space="preserve">        }, 100); // Set the duration of the animation (in milliseconds)</w:t>
        <w:br/>
        <w:t xml:space="preserve">      }</w:t>
        <w:br/>
        <w:t xml:space="preserve">      // AJAX CALL to SERVER.</w:t>
        <w:br/>
        <w:t xml:space="preserve">      $.ajax({</w:t>
        <w:br/>
        <w:t xml:space="preserve">        type: "POST",</w:t>
        <w:br/>
        <w:t xml:space="preserve">        url: "/",</w:t>
        <w:br/>
        <w:t xml:space="preserve">        data: {</w:t>
        <w:br/>
        <w:t xml:space="preserve">          'prompt': question</w:t>
        <w:br/>
        <w:t xml:space="preserve">        },</w:t>
        <w:br/>
        <w:t xml:space="preserve">        success: function (data) {</w:t>
        <w:br/>
        <w:t xml:space="preserve">          let gpt_data = '';</w:t>
        <w:br/>
        <w:t xml:space="preserve">          gpt_data += `&lt;a style="background-color:#f8f9fa;" href="#" class="list-group-item list-group-item-action d-flex gap-3 py-3"&gt;</w:t>
        <w:br/>
        <w:t>&lt;img src="{{ url_for('static', filename='images/openai.png') }}" alt="twbs" width="32" height="32"</w:t>
        <w:br/>
        <w:t xml:space="preserve">  class="rounded-circle flex-shrink-0"&gt;</w:t>
        <w:br/>
        <w:t>&lt;div class="d-flex gap-2 w-100 justify-content-between"&gt;</w:t>
        <w:br/>
        <w:t xml:space="preserve">  &lt;div&gt;</w:t>
        <w:br/>
        <w:t xml:space="preserve">    &lt;p id="typing-demo" class="mb-0 opacity-75"&gt;&lt;/p&gt;</w:t>
        <w:br/>
        <w:t xml:space="preserve">  &lt;/div&gt;</w:t>
        <w:br/>
        <w:t>&lt;/div&gt;</w:t>
        <w:br/>
        <w:t>&lt;/a&gt; &lt;br&gt;`;</w:t>
        <w:br/>
        <w:br/>
        <w:br/>
        <w:t xml:space="preserve">          $("#list-group").append(gpt_data);</w:t>
        <w:br/>
        <w:t xml:space="preserve">          $('div#response:last').html('');</w:t>
        <w:br/>
        <w:br/>
        <w:br/>
        <w:t xml:space="preserve">          var i = 0;</w:t>
        <w:br/>
        <w:t xml:space="preserve">          var speed = 30;</w:t>
        <w:br/>
        <w:t xml:space="preserve">          // var speed = 0;</w:t>
        <w:br/>
        <w:br/>
        <w:t xml:space="preserve">          function typeWriter() {</w:t>
        <w:br/>
        <w:t xml:space="preserve">            if (i &lt; data.length) {</w:t>
        <w:br/>
        <w:t xml:space="preserve">              $("p#typing-demo:last").text($("p#typing-demo:last").text() + data.charAt(i));</w:t>
        <w:br/>
        <w:t xml:space="preserve">              i++;</w:t>
        <w:br/>
        <w:t xml:space="preserve">              setTimeout(typeWriter, speed);</w:t>
        <w:br/>
        <w:t xml:space="preserve">            }</w:t>
        <w:br/>
        <w:t xml:space="preserve">          }</w:t>
        <w:br/>
        <w:br/>
        <w:t xml:space="preserve">          typeWriter();</w:t>
        <w:br/>
        <w:t xml:space="preserve">        }</w:t>
        <w:br/>
        <w:br/>
        <w:br/>
        <w:t xml:space="preserve">      });</w:t>
        <w:br/>
        <w:br/>
        <w:br/>
        <w:t xml:space="preserve">    });</w:t>
        <w:br/>
        <w:t xml:space="preserve">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script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>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body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br/>
        <w:t>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html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Requirements.txt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aiohttp==3.8.4</w:t>
        <w:br/>
        <w:t>aiosignal==1.3.1</w:t>
        <w:br/>
        <w:t>async-timeout==4.0.2</w:t>
        <w:br/>
        <w:t>attrs==23.1.0</w:t>
        <w:br/>
        <w:t>certifi==2022.12.7</w:t>
        <w:br/>
        <w:t>charset-normalizer==3.1.0</w:t>
        <w:br/>
        <w:t>click==8.1.3</w:t>
        <w:br/>
        <w:t>colorama==0.4.6</w:t>
        <w:br/>
        <w:t>config==0.5.1</w:t>
        <w:br/>
        <w:t>Flask==2.2.3</w:t>
        <w:br/>
        <w:t>frozenlist==1.3.3</w:t>
        <w:br/>
        <w:t>idna==3.4</w:t>
        <w:br/>
        <w:t>importlib-metadata==6.6.0</w:t>
        <w:br/>
        <w:t>itsdangerous==2.1.2</w:t>
        <w:br/>
        <w:t>Jinja2==3.1.2</w:t>
        <w:br/>
        <w:t>MarkupSafe==2.1.2</w:t>
        <w:br/>
        <w:t>multidict==6.0.4</w:t>
        <w:br/>
        <w:t>openai==0.27.4</w:t>
        <w:br/>
        <w:t>requests==2.28.2</w:t>
        <w:br/>
        <w:t>tqdm==4.65.0</w:t>
        <w:br/>
        <w:t>urllib3==1.26.15</w:t>
        <w:br/>
        <w:t>Werkzeug==2.2.3</w:t>
        <w:br/>
        <w:t>yarl==1.9.1</w:t>
        <w:br/>
        <w:t>zipp==3.15.0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404.html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 xml:space="preserve">&lt;!DOCTYPE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html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>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html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lang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 xml:space="preserve">="en"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dir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="ltr"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head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meta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charset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="utf-8"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title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&gt;404&lt;/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title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head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body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 xml:space="preserve">div </w:t>
      </w:r>
      <w:r>
        <w:rPr>
          <w:rFonts w:ascii="Courier New" w:eastAsia="Courier New" w:cs="Courier New" w:hAnsi="Courier New"/>
          <w:b w:val="0"/>
          <w:i/>
          <w:caps w:val="0"/>
          <w:smallCaps w:val="0"/>
          <w:strike w:val="0"/>
          <w:dstrike w:val="0"/>
          <w:color w:val="D19A66"/>
          <w:sz w:val="44"/>
          <w:szCs w:val="44"/>
          <w:u w:val="none"/>
          <w:shd w:val="clear" w:color="auto" w:fill="auto"/>
          <w:vertAlign w:val="baseline"/>
          <w:rtl/>
        </w:rPr>
        <w:t>class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98C379"/>
          <w:sz w:val="44"/>
          <w:szCs w:val="44"/>
          <w:u w:val="none"/>
          <w:shd w:val="clear" w:color="auto" w:fill="auto"/>
          <w:vertAlign w:val="baseline"/>
          <w:rtl/>
        </w:rPr>
        <w:t>="container"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  &lt;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h1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&gt;This is the 404 Page&lt;/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h1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div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 xml:space="preserve">  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body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  <w:br/>
        <w:t>&lt;/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E06C75"/>
          <w:sz w:val="44"/>
          <w:szCs w:val="44"/>
          <w:u w:val="none"/>
          <w:shd w:val="clear" w:color="auto" w:fill="auto"/>
          <w:vertAlign w:val="baseline"/>
          <w:rtl/>
        </w:rPr>
        <w:t>html</w:t>
      </w:r>
      <w:r>
        <w:rPr>
          <w:rFonts w:ascii="Courier New" w:eastAsia="Courier New" w:cs="Courier New" w:hAnsi="Courier New"/>
          <w:b w:val="0"/>
          <w:i w:val="0"/>
          <w:caps w:val="0"/>
          <w:smallCaps w:val="0"/>
          <w:strike w:val="0"/>
          <w:dstrike w:val="0"/>
          <w:color w:val="ABB2BF"/>
          <w:sz w:val="44"/>
          <w:szCs w:val="44"/>
          <w:u w:val="none"/>
          <w:shd w:val="clear" w:color="auto" w:fill="auto"/>
          <w:vertAlign w:val="baseline"/>
          <w:rtl/>
        </w:rPr>
        <w:t>&gt;</w:t>
      </w:r>
    </w:p>
    <w:p>
      <w:pPr>
        <w:rPr>
          <w:sz w:val="44"/>
          <w:szCs w:val="44"/>
        </w:rPr>
      </w:pP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urier New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20</Pages>
  <Words>696</Words>
  <Characters>6671</Characters>
  <Lines>468</Lines>
  <Paragraphs>16</Paragraphs>
  <CharactersWithSpaces>8526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2023-10-21T00:51:43Z</dcterms:modified>
</cp:coreProperties>
</file>